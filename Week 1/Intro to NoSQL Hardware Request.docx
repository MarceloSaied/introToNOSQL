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B15" w:rsidRDefault="000B3A37">
      <w:pPr>
        <w:pStyle w:val="Title"/>
        <w:rPr>
          <w:sz w:val="36"/>
        </w:rPr>
      </w:pPr>
      <w:r w:rsidRPr="009C198A">
        <w:rPr>
          <w:sz w:val="36"/>
        </w:rPr>
        <w:t xml:space="preserve">Introduction to </w:t>
      </w:r>
      <w:r w:rsidR="00DB407D">
        <w:rPr>
          <w:sz w:val="36"/>
        </w:rPr>
        <w:t xml:space="preserve">NoSQL </w:t>
      </w:r>
      <w:r w:rsidRPr="009C198A">
        <w:rPr>
          <w:sz w:val="36"/>
        </w:rPr>
        <w:t xml:space="preserve">- </w:t>
      </w:r>
      <w:r w:rsidR="009C198A" w:rsidRPr="009C198A">
        <w:rPr>
          <w:sz w:val="36"/>
        </w:rPr>
        <w:t>Hardware Requirement</w:t>
      </w:r>
    </w:p>
    <w:p w:rsidR="003B6B15" w:rsidRDefault="003B6B15">
      <w:pPr>
        <w:pStyle w:val="Title"/>
        <w:rPr>
          <w:sz w:val="36"/>
        </w:rPr>
      </w:pPr>
      <w:bookmarkStart w:id="0" w:name="_GoBack"/>
      <w:bookmarkEnd w:id="0"/>
    </w:p>
    <w:p w:rsidR="00BF4CD5" w:rsidRPr="009C198A" w:rsidRDefault="00BF4CD5">
      <w:pPr>
        <w:pStyle w:val="Title"/>
        <w:rPr>
          <w:sz w:val="36"/>
        </w:rPr>
      </w:pPr>
    </w:p>
    <w:sdt>
      <w:sdtPr>
        <w:rPr>
          <w:rFonts w:asciiTheme="minorHAnsi" w:eastAsiaTheme="minorEastAsia" w:hAnsiTheme="minorHAnsi" w:cstheme="minorBidi"/>
          <w:color w:val="auto"/>
          <w:sz w:val="17"/>
          <w:szCs w:val="17"/>
          <w:lang w:eastAsia="ja-JP"/>
        </w:rPr>
        <w:id w:val="-5416024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0632F" w:rsidRDefault="00F0632F">
          <w:pPr>
            <w:pStyle w:val="TOCHeading"/>
          </w:pPr>
          <w:r>
            <w:t>Contents</w:t>
          </w:r>
        </w:p>
        <w:p w:rsidR="008E5927" w:rsidRDefault="00F0632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612860" w:history="1">
            <w:r w:rsidR="008E5927" w:rsidRPr="007B0BAF">
              <w:rPr>
                <w:rStyle w:val="Hyperlink"/>
                <w:noProof/>
              </w:rPr>
              <w:t>Upgrade RAM to 8 GB</w:t>
            </w:r>
            <w:r w:rsidR="008E5927">
              <w:rPr>
                <w:noProof/>
                <w:webHidden/>
              </w:rPr>
              <w:tab/>
            </w:r>
            <w:r w:rsidR="008E5927">
              <w:rPr>
                <w:noProof/>
                <w:webHidden/>
              </w:rPr>
              <w:fldChar w:fldCharType="begin"/>
            </w:r>
            <w:r w:rsidR="008E5927">
              <w:rPr>
                <w:noProof/>
                <w:webHidden/>
              </w:rPr>
              <w:instrText xml:space="preserve"> PAGEREF _Toc411612860 \h </w:instrText>
            </w:r>
            <w:r w:rsidR="008E5927">
              <w:rPr>
                <w:noProof/>
                <w:webHidden/>
              </w:rPr>
            </w:r>
            <w:r w:rsidR="008E5927">
              <w:rPr>
                <w:noProof/>
                <w:webHidden/>
              </w:rPr>
              <w:fldChar w:fldCharType="separate"/>
            </w:r>
            <w:r w:rsidR="008E5927">
              <w:rPr>
                <w:noProof/>
                <w:webHidden/>
              </w:rPr>
              <w:t>1</w:t>
            </w:r>
            <w:r w:rsidR="008E5927">
              <w:rPr>
                <w:noProof/>
                <w:webHidden/>
              </w:rPr>
              <w:fldChar w:fldCharType="end"/>
            </w:r>
          </w:hyperlink>
        </w:p>
        <w:p w:rsidR="008E5927" w:rsidRDefault="00DB407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1612861" w:history="1">
            <w:r w:rsidR="008E5927" w:rsidRPr="007B0BAF">
              <w:rPr>
                <w:rStyle w:val="Hyperlink"/>
                <w:noProof/>
              </w:rPr>
              <w:t>How to check your PC RAM?</w:t>
            </w:r>
            <w:r w:rsidR="008E5927">
              <w:rPr>
                <w:noProof/>
                <w:webHidden/>
              </w:rPr>
              <w:tab/>
            </w:r>
            <w:r w:rsidR="008E5927">
              <w:rPr>
                <w:noProof/>
                <w:webHidden/>
              </w:rPr>
              <w:fldChar w:fldCharType="begin"/>
            </w:r>
            <w:r w:rsidR="008E5927">
              <w:rPr>
                <w:noProof/>
                <w:webHidden/>
              </w:rPr>
              <w:instrText xml:space="preserve"> PAGEREF _Toc411612861 \h </w:instrText>
            </w:r>
            <w:r w:rsidR="008E5927">
              <w:rPr>
                <w:noProof/>
                <w:webHidden/>
              </w:rPr>
            </w:r>
            <w:r w:rsidR="008E5927">
              <w:rPr>
                <w:noProof/>
                <w:webHidden/>
              </w:rPr>
              <w:fldChar w:fldCharType="separate"/>
            </w:r>
            <w:r w:rsidR="008E5927">
              <w:rPr>
                <w:noProof/>
                <w:webHidden/>
              </w:rPr>
              <w:t>1</w:t>
            </w:r>
            <w:r w:rsidR="008E5927">
              <w:rPr>
                <w:noProof/>
                <w:webHidden/>
              </w:rPr>
              <w:fldChar w:fldCharType="end"/>
            </w:r>
          </w:hyperlink>
        </w:p>
        <w:p w:rsidR="008E5927" w:rsidRDefault="00DB407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1612862" w:history="1">
            <w:r w:rsidR="008E5927" w:rsidRPr="007B0BAF">
              <w:rPr>
                <w:rStyle w:val="Hyperlink"/>
                <w:noProof/>
              </w:rPr>
              <w:t>IDC RAM Upgrade request</w:t>
            </w:r>
            <w:r w:rsidR="008E5927">
              <w:rPr>
                <w:noProof/>
                <w:webHidden/>
              </w:rPr>
              <w:tab/>
            </w:r>
            <w:r w:rsidR="008E5927">
              <w:rPr>
                <w:noProof/>
                <w:webHidden/>
              </w:rPr>
              <w:fldChar w:fldCharType="begin"/>
            </w:r>
            <w:r w:rsidR="008E5927">
              <w:rPr>
                <w:noProof/>
                <w:webHidden/>
              </w:rPr>
              <w:instrText xml:space="preserve"> PAGEREF _Toc411612862 \h </w:instrText>
            </w:r>
            <w:r w:rsidR="008E5927">
              <w:rPr>
                <w:noProof/>
                <w:webHidden/>
              </w:rPr>
            </w:r>
            <w:r w:rsidR="008E5927">
              <w:rPr>
                <w:noProof/>
                <w:webHidden/>
              </w:rPr>
              <w:fldChar w:fldCharType="separate"/>
            </w:r>
            <w:r w:rsidR="008E5927">
              <w:rPr>
                <w:noProof/>
                <w:webHidden/>
              </w:rPr>
              <w:t>2</w:t>
            </w:r>
            <w:r w:rsidR="008E5927">
              <w:rPr>
                <w:noProof/>
                <w:webHidden/>
              </w:rPr>
              <w:fldChar w:fldCharType="end"/>
            </w:r>
          </w:hyperlink>
        </w:p>
        <w:p w:rsidR="008E5927" w:rsidRDefault="00DB407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1612863" w:history="1">
            <w:r w:rsidR="008E5927" w:rsidRPr="007B0BAF">
              <w:rPr>
                <w:rStyle w:val="Hyperlink"/>
                <w:noProof/>
              </w:rPr>
              <w:t>Non IDC RAM Upgrade request</w:t>
            </w:r>
            <w:r w:rsidR="008E5927">
              <w:rPr>
                <w:noProof/>
                <w:webHidden/>
              </w:rPr>
              <w:tab/>
            </w:r>
            <w:r w:rsidR="008E5927">
              <w:rPr>
                <w:noProof/>
                <w:webHidden/>
              </w:rPr>
              <w:fldChar w:fldCharType="begin"/>
            </w:r>
            <w:r w:rsidR="008E5927">
              <w:rPr>
                <w:noProof/>
                <w:webHidden/>
              </w:rPr>
              <w:instrText xml:space="preserve"> PAGEREF _Toc411612863 \h </w:instrText>
            </w:r>
            <w:r w:rsidR="008E5927">
              <w:rPr>
                <w:noProof/>
                <w:webHidden/>
              </w:rPr>
            </w:r>
            <w:r w:rsidR="008E5927">
              <w:rPr>
                <w:noProof/>
                <w:webHidden/>
              </w:rPr>
              <w:fldChar w:fldCharType="separate"/>
            </w:r>
            <w:r w:rsidR="008E5927">
              <w:rPr>
                <w:noProof/>
                <w:webHidden/>
              </w:rPr>
              <w:t>4</w:t>
            </w:r>
            <w:r w:rsidR="008E5927">
              <w:rPr>
                <w:noProof/>
                <w:webHidden/>
              </w:rPr>
              <w:fldChar w:fldCharType="end"/>
            </w:r>
          </w:hyperlink>
        </w:p>
        <w:p w:rsidR="00F0632F" w:rsidRDefault="00F0632F">
          <w:r>
            <w:rPr>
              <w:b/>
              <w:bCs/>
              <w:noProof/>
            </w:rPr>
            <w:fldChar w:fldCharType="end"/>
          </w:r>
        </w:p>
      </w:sdtContent>
    </w:sdt>
    <w:p w:rsidR="009E3EF4" w:rsidRDefault="009E3EF4" w:rsidP="009E3EF4">
      <w:pPr>
        <w:pStyle w:val="Heading1"/>
      </w:pPr>
      <w:bookmarkStart w:id="1" w:name="_Toc411612860"/>
      <w:r>
        <w:t>Upgrade RAM to 8 GB</w:t>
      </w:r>
      <w:bookmarkEnd w:id="1"/>
    </w:p>
    <w:p w:rsidR="009E3EF4" w:rsidRDefault="009E3EF4" w:rsidP="009E3EF4">
      <w:r>
        <w:t>The document will help you to raise request to updated the RAM from 4 GB to 8 GB</w:t>
      </w:r>
    </w:p>
    <w:p w:rsidR="00BF4CD5" w:rsidRDefault="00BF4CD5"/>
    <w:p w:rsidR="003B6B15" w:rsidRPr="003B6B15" w:rsidRDefault="003B6B15" w:rsidP="00A07324">
      <w:pPr>
        <w:pStyle w:val="Heading1"/>
      </w:pPr>
      <w:bookmarkStart w:id="2" w:name="_Toc411612861"/>
      <w:r w:rsidRPr="00A07324">
        <w:rPr>
          <w:rStyle w:val="Heading1Char"/>
        </w:rPr>
        <w:t>How</w:t>
      </w:r>
      <w:r w:rsidR="009E3EF4">
        <w:rPr>
          <w:rStyle w:val="Heading1Char"/>
        </w:rPr>
        <w:t xml:space="preserve"> to check your</w:t>
      </w:r>
      <w:r w:rsidRPr="00A07324">
        <w:rPr>
          <w:rStyle w:val="Heading1Char"/>
        </w:rPr>
        <w:t xml:space="preserve"> </w:t>
      </w:r>
      <w:r w:rsidR="00A07324">
        <w:rPr>
          <w:rStyle w:val="Heading1Char"/>
        </w:rPr>
        <w:t>PC RAM?</w:t>
      </w:r>
      <w:bookmarkEnd w:id="2"/>
    </w:p>
    <w:p w:rsidR="003B6B15" w:rsidRDefault="00D943C1" w:rsidP="00D943C1">
      <w:pPr>
        <w:tabs>
          <w:tab w:val="left" w:pos="2565"/>
        </w:tabs>
      </w:pPr>
      <w:r w:rsidRPr="00D943C1">
        <w:t>Please check the RAM of your Laptop and Introduction to Hadoop need laptop or computer that had RAM of 8 GB</w:t>
      </w:r>
    </w:p>
    <w:p w:rsidR="00995D27" w:rsidRDefault="00995D27" w:rsidP="00D943C1">
      <w:pPr>
        <w:tabs>
          <w:tab w:val="left" w:pos="2565"/>
        </w:tabs>
      </w:pPr>
      <w:r>
        <w:t>Navigation to Control Panel -&gt; All Control Panel Items -</w:t>
      </w:r>
      <w:r w:rsidR="00E9656B">
        <w:t>&gt; Systems</w:t>
      </w:r>
      <w:r>
        <w:t xml:space="preserve">    </w:t>
      </w:r>
    </w:p>
    <w:p w:rsidR="003B6B15" w:rsidRDefault="00E9656B" w:rsidP="00F0632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8EB2F" wp14:editId="522358BE">
                <wp:simplePos x="0" y="0"/>
                <wp:positionH relativeFrom="column">
                  <wp:posOffset>428625</wp:posOffset>
                </wp:positionH>
                <wp:positionV relativeFrom="paragraph">
                  <wp:posOffset>200660</wp:posOffset>
                </wp:positionV>
                <wp:extent cx="5038725" cy="161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725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69546EC" id="Rectangle 1" o:spid="_x0000_s1026" style="position:absolute;margin-left:33.75pt;margin-top:15.8pt;width:396.7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" filled="f" strokecolor="#b01513 [3204]" strokeweight="1.5pt">
                <v:stroke endcap="round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4807A5" wp14:editId="6659EF59">
                <wp:simplePos x="0" y="0"/>
                <wp:positionH relativeFrom="column">
                  <wp:posOffset>1447800</wp:posOffset>
                </wp:positionH>
                <wp:positionV relativeFrom="paragraph">
                  <wp:posOffset>2781935</wp:posOffset>
                </wp:positionV>
                <wp:extent cx="2209800" cy="1428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155D7DB" id="Rectangle 3" o:spid="_x0000_s1026" style="position:absolute;margin-left:114pt;margin-top:219.05pt;width:174pt;height:1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" filled="f" strokecolor="#b01513 [3204]" strokeweight="1.5pt">
                <v:stroke endcap="round"/>
              </v:rect>
            </w:pict>
          </mc:Fallback>
        </mc:AlternateContent>
      </w:r>
      <w:r w:rsidR="00D943C1">
        <w:rPr>
          <w:noProof/>
          <w:lang w:eastAsia="en-US"/>
        </w:rPr>
        <w:drawing>
          <wp:inline distT="0" distB="0" distL="0" distR="0" wp14:anchorId="27B63F98" wp14:editId="15B284BC">
            <wp:extent cx="5600065" cy="3238500"/>
            <wp:effectExtent l="76200" t="76200" r="133985" b="133350"/>
            <wp:docPr id="5" name="Picture 5" descr="Machine generated alternative text: Control Panel  All Control Panelltems  System&#10;Control Panel Home&#10;4 Device Manager&#10;4 Remote settings&#10;4 System protection&#10;I Advanced system settings&#10;View basic information about your computer&#10;Windows edition&#10;Windows 7 Enterprise&#10;Copyright © 2009 Microsoft Corporation. All rights reserved.&#10;Service Pack 1&#10;System&#10;Manufacturer:&#10;Model:&#10;Rating:&#10;Processor&#10;Installed memory (RAM):&#10;System type:&#10;Pen and Touch:&#10;ClO Technology Services&#10;WKS81-0713&#10;Windows Experience Index&#10;Intel(R) Core(TM) i5-3320M CPU @ 2.60GHz 2.60 GHz&#10;4.00 GB (3.88 GB usable)&#10;64-bit Operating System&#10;No Pen or Touch Input is available for this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 Control Panel  All Control Panelltems  System&#10;Control Panel Home&#10;4 Device Manager&#10;4 Remote settings&#10;4 System protection&#10;I Advanced system settings&#10;View basic information about your computer&#10;Windows edition&#10;Windows 7 Enterprise&#10;Copyright © 2009 Microsoft Corporation. All rights reserved.&#10;Service Pack 1&#10;System&#10;Manufacturer:&#10;Model:&#10;Rating:&#10;Processor&#10;Installed memory (RAM):&#10;System type:&#10;Pen and Touch:&#10;ClO Technology Services&#10;WKS81-0713&#10;Windows Experience Index&#10;Intel(R) Core(TM) i5-3320M CPU @ 2.60GHz 2.60 GHz&#10;4.00 GB (3.88 GB usable)&#10;64-bit Operating System&#10;No Pen or Touch Input is available for this Displa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85" cy="3245104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069B" w:rsidRDefault="00A7069B" w:rsidP="00A7069B">
      <w:pPr>
        <w:pStyle w:val="Heading1"/>
        <w:rPr>
          <w:rStyle w:val="Heading1Char"/>
        </w:rPr>
      </w:pPr>
      <w:bookmarkStart w:id="3" w:name="_Toc411612862"/>
      <w:r>
        <w:rPr>
          <w:rStyle w:val="Heading1Char"/>
        </w:rPr>
        <w:lastRenderedPageBreak/>
        <w:t>IDC RAM Upgrade request</w:t>
      </w:r>
      <w:bookmarkEnd w:id="3"/>
      <w:r>
        <w:rPr>
          <w:rStyle w:val="Heading1Char"/>
        </w:rPr>
        <w:t xml:space="preserve"> </w:t>
      </w:r>
    </w:p>
    <w:p w:rsidR="00A7069B" w:rsidRDefault="00A7069B" w:rsidP="00A7069B"/>
    <w:p w:rsidR="008E5927" w:rsidRDefault="00A7069B" w:rsidP="00A7069B">
      <w:r>
        <w:t xml:space="preserve">Step </w:t>
      </w:r>
    </w:p>
    <w:p w:rsidR="00A7069B" w:rsidRDefault="00A7069B" w:rsidP="00A7069B">
      <w:r>
        <w:t xml:space="preserve">1:  Login to </w:t>
      </w:r>
      <w:hyperlink r:id="rId11" w:history="1">
        <w:r w:rsidRPr="007031A2">
          <w:rPr>
            <w:rStyle w:val="Hyperlink"/>
          </w:rPr>
          <w:t>https://itsupporttools.accenture.com/itservices/</w:t>
        </w:r>
      </w:hyperlink>
      <w:r>
        <w:t xml:space="preserve"> </w:t>
      </w:r>
    </w:p>
    <w:p w:rsidR="00A7069B" w:rsidRDefault="00A7069B" w:rsidP="00A7069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8BC047" wp14:editId="5B5C1505">
                <wp:simplePos x="0" y="0"/>
                <wp:positionH relativeFrom="margin">
                  <wp:posOffset>0</wp:posOffset>
                </wp:positionH>
                <wp:positionV relativeFrom="paragraph">
                  <wp:posOffset>394335</wp:posOffset>
                </wp:positionV>
                <wp:extent cx="1381125" cy="1619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2D175BE" id="Rectangle 2" o:spid="_x0000_s1026" style="position:absolute;margin-left:0;margin-top:31.05pt;width:108.75pt;height:12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" filled="f" strokecolor="red" strokeweight="1.5pt">
                <v:stroke endcap="round"/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F54CE2" wp14:editId="7C934D91">
                <wp:simplePos x="0" y="0"/>
                <wp:positionH relativeFrom="column">
                  <wp:posOffset>1381125</wp:posOffset>
                </wp:positionH>
                <wp:positionV relativeFrom="paragraph">
                  <wp:posOffset>2533650</wp:posOffset>
                </wp:positionV>
                <wp:extent cx="2152650" cy="1619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726A9A0" id="Rectangle 4" o:spid="_x0000_s1026" style="position:absolute;margin-left:108.75pt;margin-top:199.5pt;width:169.5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" filled="f" strokecolor="red" strokeweight="1.5pt">
                <v:stroke endcap="round"/>
              </v:rect>
            </w:pict>
          </mc:Fallback>
        </mc:AlternateContent>
      </w:r>
      <w:r>
        <w:t xml:space="preserve"> 2: Navigate to </w:t>
      </w:r>
      <w:r w:rsidRPr="008E5927">
        <w:rPr>
          <w:b/>
          <w:bCs/>
          <w:color w:val="00B050"/>
          <w:lang w:val="en-GB"/>
        </w:rPr>
        <w:t>workstation</w:t>
      </w:r>
      <w:r w:rsidR="008E5927">
        <w:rPr>
          <w:b/>
          <w:bCs/>
          <w:color w:val="00B050"/>
          <w:lang w:val="en-GB"/>
        </w:rPr>
        <w:t xml:space="preserve"> Support </w:t>
      </w:r>
      <w:r w:rsidR="008E5927" w:rsidRPr="008E5927">
        <w:rPr>
          <w:b/>
          <w:bCs/>
          <w:color w:val="00B050"/>
          <w:lang w:val="en-GB"/>
        </w:rPr>
        <w:t xml:space="preserve">-&gt; </w:t>
      </w:r>
      <w:r w:rsidR="008E5927">
        <w:rPr>
          <w:b/>
          <w:bCs/>
          <w:color w:val="00B050"/>
          <w:lang w:val="en-GB"/>
        </w:rPr>
        <w:t xml:space="preserve">workstation </w:t>
      </w:r>
      <w:r w:rsidRPr="008E5927">
        <w:rPr>
          <w:b/>
          <w:bCs/>
          <w:color w:val="00B050"/>
          <w:lang w:val="en-GB"/>
        </w:rPr>
        <w:t xml:space="preserve">Hardware </w:t>
      </w:r>
      <w:r w:rsidR="00C47F0A" w:rsidRPr="008E5927">
        <w:rPr>
          <w:b/>
          <w:bCs/>
          <w:color w:val="00B050"/>
          <w:lang w:val="en-GB"/>
        </w:rPr>
        <w:t>Up gradation</w:t>
      </w:r>
      <w:r>
        <w:t xml:space="preserve"> </w:t>
      </w:r>
      <w:r>
        <w:rPr>
          <w:noProof/>
          <w:lang w:eastAsia="en-US"/>
        </w:rPr>
        <w:drawing>
          <wp:inline distT="0" distB="0" distL="0" distR="0" wp14:anchorId="11707101" wp14:editId="21ABFE38">
            <wp:extent cx="3531668" cy="3438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1668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5E446F6D" wp14:editId="02739493">
            <wp:extent cx="5286375" cy="34129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41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69B" w:rsidRDefault="00A7069B" w:rsidP="00A7069B"/>
    <w:p w:rsidR="00A7069B" w:rsidRDefault="00A7069B" w:rsidP="00A7069B">
      <w:r>
        <w:t xml:space="preserve">3: Fill in the required fields and request your supervisor to approve the request. The request is assigned to the procurement team. </w:t>
      </w:r>
    </w:p>
    <w:p w:rsidR="008E5927" w:rsidRPr="008E5927" w:rsidRDefault="008E5927" w:rsidP="008E5927">
      <w:pPr>
        <w:spacing w:after="0" w:line="240" w:lineRule="auto"/>
        <w:rPr>
          <w:rFonts w:ascii="Calibri" w:eastAsia="Times New Roman" w:hAnsi="Calibri" w:cs="Times New Roman"/>
          <w:color w:val="000000"/>
          <w:sz w:val="22"/>
          <w:szCs w:val="22"/>
          <w:lang w:eastAsia="en-US"/>
        </w:rPr>
      </w:pPr>
      <w:r>
        <w:rPr>
          <w:rFonts w:ascii="Calibri" w:eastAsia="Times New Roman" w:hAnsi="Calibri" w:cs="Times New Roman"/>
          <w:noProof/>
          <w:color w:val="000000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42DE5B" wp14:editId="49590E84">
                <wp:simplePos x="0" y="0"/>
                <wp:positionH relativeFrom="column">
                  <wp:posOffset>4914900</wp:posOffset>
                </wp:positionH>
                <wp:positionV relativeFrom="paragraph">
                  <wp:posOffset>2472055</wp:posOffset>
                </wp:positionV>
                <wp:extent cx="514350" cy="1143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A1EF2B6" id="Rectangle 25" o:spid="_x0000_s1026" style="position:absolute;margin-left:387pt;margin-top:194.65pt;width:40.5pt;height:9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" fillcolor="white [3212]" strokecolor="white [3212]" strokeweight="1.5pt">
                <v:stroke endcap="round"/>
              </v:rect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000000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0261FA" wp14:editId="5A757F46">
                <wp:simplePos x="0" y="0"/>
                <wp:positionH relativeFrom="column">
                  <wp:posOffset>1704975</wp:posOffset>
                </wp:positionH>
                <wp:positionV relativeFrom="paragraph">
                  <wp:posOffset>748030</wp:posOffset>
                </wp:positionV>
                <wp:extent cx="514350" cy="1143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E7EF968" id="Rectangle 24" o:spid="_x0000_s1026" style="position:absolute;margin-left:134.25pt;margin-top:58.9pt;width:40.5pt;height: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" fillcolor="white [3212]" strokecolor="white [3212]" strokeweight="1.5pt">
                <v:stroke endcap="round"/>
              </v:rect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000000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64086D" wp14:editId="79A41017">
                <wp:simplePos x="0" y="0"/>
                <wp:positionH relativeFrom="column">
                  <wp:posOffset>1409700</wp:posOffset>
                </wp:positionH>
                <wp:positionV relativeFrom="paragraph">
                  <wp:posOffset>1805306</wp:posOffset>
                </wp:positionV>
                <wp:extent cx="514350" cy="1143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A3089E9" id="Rectangle 21" o:spid="_x0000_s1026" style="position:absolute;margin-left:111pt;margin-top:142.15pt;width:40.5pt;height: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" fillcolor="white [3212]" strokecolor="white [3212]" strokeweight="1.5pt">
                <v:stroke endcap="round"/>
              </v:rect>
            </w:pict>
          </mc:Fallback>
        </mc:AlternateContent>
      </w:r>
      <w:r w:rsidRPr="008E5927">
        <w:rPr>
          <w:rFonts w:ascii="Calibri" w:eastAsia="Times New Roman" w:hAnsi="Calibri" w:cs="Times New Roman"/>
          <w:noProof/>
          <w:color w:val="000000"/>
          <w:sz w:val="22"/>
          <w:szCs w:val="22"/>
          <w:lang w:eastAsia="en-US"/>
        </w:rPr>
        <w:drawing>
          <wp:inline distT="0" distB="0" distL="0" distR="0">
            <wp:extent cx="6267450" cy="4771660"/>
            <wp:effectExtent l="0" t="0" r="0" b="0"/>
            <wp:docPr id="19" name="Picture 19" descr="Machine generated alternative text:&#10;Click here to v,ew the mandatory fields&#10;WORKSTATION HARDWARE UPGRADE REQUEST&#10;Service Description&#10;aiif.mansuri@accenture.com&#10;I &lt;—Select--&gt;&#10;10640874&#10;Bangalore&#10;I &lt;—Select--&gt;&#10;•!1iiii geetanjalígoswami@ac .&#10;arifmansuri&#10;I xi&#10;&lt;—Select--&gt;&#10;xi&#10;&lt;—Select—&gt;&#10;xi&#10;+918,386101000&#10;&lt;--Select—&gt;&#10;%,&#10;r --&#10;— —&#10;-&#10;Ex:8Am to 6Pm&#10;_____________________________(lVo Of Characters Lefi&#10;Submit Print Back&#10;geetanjah.goswami&#10;User Details&#10;L&#10;Note: Please indicate manager’s&#10;Eli)&#10;Supervisor Mad ID&#10;Business Unit&#10;]&#10;Employee No.&#10;Location&#10;_] J Supervisor Name&#10;Project Naine&#10;For new project please contact CTSD&#10;Charge Code&#10;Facility&#10;Request Details&#10;OSingle OBulk&#10;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Click here to v,ew the mandatory fields&#10;WORKSTATION HARDWARE UPGRADE REQUEST&#10;Service Description&#10;aiif.mansuri@accenture.com&#10;I &lt;—Select--&gt;&#10;10640874&#10;Bangalore&#10;I &lt;—Select--&gt;&#10;•!1iiii geetanjalígoswami@ac .&#10;arifmansuri&#10;I xi&#10;&lt;—Select--&gt;&#10;xi&#10;&lt;—Select—&gt;&#10;xi&#10;+918,386101000&#10;&lt;--Select—&gt;&#10;%,&#10;r --&#10;— —&#10;-&#10;Ex:8Am to 6Pm&#10;_____________________________(lVo Of Characters Lefi&#10;Submit Print Back&#10;geetanjah.goswami&#10;User Details&#10;L&#10;Note: Please indicate manager’s&#10;Eli)&#10;Supervisor Mad ID&#10;Business Unit&#10;]&#10;Employee No.&#10;Location&#10;_] J Supervisor Name&#10;Project Naine&#10;For new project please contact CTSD&#10;Charge Code&#10;Facility&#10;Request Details&#10;OSingle OBulk&#10;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647" cy="477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927" w:rsidRDefault="008E5927" w:rsidP="00A7069B"/>
    <w:p w:rsidR="00E41470" w:rsidRDefault="00A7069B" w:rsidP="00A7069B">
      <w:r>
        <w:t>To know the status of your ticket call the</w:t>
      </w:r>
      <w:r w:rsidRPr="008E5927">
        <w:rPr>
          <w:b/>
          <w:bCs/>
          <w:color w:val="00B050"/>
          <w:lang w:val="en-GB"/>
        </w:rPr>
        <w:t xml:space="preserve"> IT support 5555 option 3</w:t>
      </w:r>
    </w:p>
    <w:p w:rsidR="008E5927" w:rsidRDefault="008E5927" w:rsidP="00E41470">
      <w:pPr>
        <w:pStyle w:val="Heading1"/>
        <w:rPr>
          <w:rStyle w:val="Heading1Char"/>
        </w:rPr>
      </w:pPr>
    </w:p>
    <w:p w:rsidR="008E5927" w:rsidRDefault="008E5927" w:rsidP="008E5927"/>
    <w:p w:rsidR="008E5927" w:rsidRPr="008E5927" w:rsidRDefault="008E5927" w:rsidP="008E5927"/>
    <w:p w:rsidR="008E5927" w:rsidRDefault="008E5927" w:rsidP="00E41470">
      <w:pPr>
        <w:pStyle w:val="Heading1"/>
        <w:rPr>
          <w:rStyle w:val="Heading1Char"/>
        </w:rPr>
      </w:pPr>
    </w:p>
    <w:p w:rsidR="008E5927" w:rsidRDefault="008E5927" w:rsidP="00E41470">
      <w:pPr>
        <w:pStyle w:val="Heading1"/>
        <w:rPr>
          <w:rStyle w:val="Heading1Char"/>
        </w:rPr>
      </w:pPr>
    </w:p>
    <w:p w:rsidR="00E41470" w:rsidRDefault="00E41470" w:rsidP="00E41470">
      <w:pPr>
        <w:pStyle w:val="Heading1"/>
        <w:rPr>
          <w:rStyle w:val="Heading1Char"/>
        </w:rPr>
      </w:pPr>
      <w:bookmarkStart w:id="4" w:name="_Toc411612863"/>
      <w:r>
        <w:rPr>
          <w:rStyle w:val="Heading1Char"/>
        </w:rPr>
        <w:t>Non IDC RAM Upgrade request</w:t>
      </w:r>
      <w:bookmarkEnd w:id="4"/>
      <w:r>
        <w:rPr>
          <w:rStyle w:val="Heading1Char"/>
        </w:rPr>
        <w:t xml:space="preserve"> </w:t>
      </w:r>
    </w:p>
    <w:p w:rsidR="00E41470" w:rsidRDefault="00E41470" w:rsidP="00E41470"/>
    <w:p w:rsidR="00E41470" w:rsidRDefault="00E41470" w:rsidP="00E41470">
      <w:pPr>
        <w:rPr>
          <w:color w:val="000000"/>
        </w:rPr>
      </w:pPr>
      <w:r>
        <w:rPr>
          <w:color w:val="000000"/>
          <w:lang w:val="en-GB"/>
        </w:rPr>
        <w:t>Please follow the steps:</w:t>
      </w:r>
    </w:p>
    <w:p w:rsidR="00E41470" w:rsidRDefault="00E41470" w:rsidP="00E41470">
      <w:pPr>
        <w:rPr>
          <w:color w:val="000000"/>
        </w:rPr>
      </w:pPr>
      <w:r>
        <w:rPr>
          <w:color w:val="000000"/>
        </w:rPr>
        <w:t> </w:t>
      </w:r>
    </w:p>
    <w:p w:rsidR="00E41470" w:rsidRDefault="00E41470" w:rsidP="00E41470">
      <w:pPr>
        <w:pStyle w:val="ListParagraph"/>
        <w:ind w:hanging="360"/>
        <w:rPr>
          <w:color w:val="000000"/>
        </w:rPr>
      </w:pPr>
      <w:r>
        <w:rPr>
          <w:color w:val="000000"/>
          <w:lang w:val="en-GB"/>
        </w:rPr>
        <w:t>1.</w:t>
      </w:r>
      <w:r>
        <w:rPr>
          <w:rFonts w:ascii="Times New Roman" w:hAnsi="Times New Roman"/>
          <w:color w:val="000000"/>
          <w:sz w:val="14"/>
          <w:szCs w:val="14"/>
          <w:lang w:val="en-GB"/>
        </w:rPr>
        <w:t xml:space="preserve">       </w:t>
      </w:r>
      <w:r>
        <w:rPr>
          <w:color w:val="000000"/>
          <w:lang w:val="en-GB"/>
        </w:rPr>
        <w:t xml:space="preserve">Go to </w:t>
      </w:r>
      <w:hyperlink r:id="rId15" w:tgtFrame="_blank" w:history="1">
        <w:r>
          <w:rPr>
            <w:rStyle w:val="Hyperlink"/>
            <w:lang w:val="en-GB"/>
          </w:rPr>
          <w:t>https://technologysupport.accenture.com/TechnologySupportHome.aspx</w:t>
        </w:r>
      </w:hyperlink>
      <w:r>
        <w:rPr>
          <w:color w:val="000000"/>
          <w:lang w:val="en-GB"/>
        </w:rPr>
        <w:t xml:space="preserve">  &gt;&gt;&gt;&gt;&gt;&gt;&gt;&gt;&gt;&gt;&gt;or </w:t>
      </w:r>
      <w:hyperlink r:id="rId16" w:tgtFrame="_blank" w:history="1">
        <w:r>
          <w:rPr>
            <w:rStyle w:val="Hyperlink"/>
            <w:lang w:val="en-GB"/>
          </w:rPr>
          <w:t>Technology Support Website</w:t>
        </w:r>
      </w:hyperlink>
    </w:p>
    <w:p w:rsidR="00E41470" w:rsidRDefault="00E41470" w:rsidP="00E41470">
      <w:pPr>
        <w:rPr>
          <w:color w:val="000000"/>
        </w:rPr>
      </w:pPr>
      <w:r>
        <w:rPr>
          <w:color w:val="000000"/>
        </w:rPr>
        <w:t> </w:t>
      </w:r>
    </w:p>
    <w:p w:rsidR="00E41470" w:rsidRDefault="00E41470" w:rsidP="00E41470">
      <w:pPr>
        <w:rPr>
          <w:color w:val="000000"/>
        </w:rPr>
      </w:pPr>
      <w:r>
        <w:rPr>
          <w:color w:val="000000"/>
        </w:rPr>
        <w:t> </w:t>
      </w:r>
    </w:p>
    <w:p w:rsidR="00E41470" w:rsidRDefault="00E41470" w:rsidP="00E41470">
      <w:pPr>
        <w:pStyle w:val="ListParagraph"/>
        <w:ind w:hanging="360"/>
        <w:rPr>
          <w:color w:val="000000"/>
        </w:rPr>
      </w:pPr>
      <w:r>
        <w:rPr>
          <w:color w:val="000000"/>
          <w:lang w:val="en-GB"/>
        </w:rPr>
        <w:t>2.</w:t>
      </w:r>
      <w:r>
        <w:rPr>
          <w:rFonts w:ascii="Times New Roman" w:hAnsi="Times New Roman"/>
          <w:color w:val="000000"/>
          <w:sz w:val="14"/>
          <w:szCs w:val="14"/>
          <w:lang w:val="en-GB"/>
        </w:rPr>
        <w:t xml:space="preserve">       </w:t>
      </w:r>
      <w:r>
        <w:rPr>
          <w:color w:val="000000"/>
          <w:lang w:val="en-GB"/>
        </w:rPr>
        <w:t xml:space="preserve">Click on </w:t>
      </w:r>
      <w:r>
        <w:rPr>
          <w:b/>
          <w:bCs/>
          <w:color w:val="00B050"/>
          <w:lang w:val="en-GB"/>
        </w:rPr>
        <w:t>“Submit request”</w:t>
      </w:r>
    </w:p>
    <w:p w:rsidR="00E41470" w:rsidRDefault="00E41470" w:rsidP="00E41470">
      <w:pPr>
        <w:rPr>
          <w:color w:val="000000"/>
        </w:rPr>
      </w:pPr>
      <w:r>
        <w:rPr>
          <w:color w:val="000000"/>
        </w:rPr>
        <w:t> </w:t>
      </w:r>
    </w:p>
    <w:p w:rsidR="00E41470" w:rsidRDefault="00E41470" w:rsidP="00E41470">
      <w:pPr>
        <w:pStyle w:val="ListParagraph"/>
        <w:rPr>
          <w:color w:val="000000"/>
        </w:rPr>
      </w:pPr>
      <w:r>
        <w:rPr>
          <w:noProof/>
          <w:color w:val="000000"/>
          <w:lang w:eastAsia="en-US"/>
        </w:rPr>
        <w:drawing>
          <wp:inline distT="0" distB="0" distL="0" distR="0" wp14:anchorId="0B1882E9" wp14:editId="4662C982">
            <wp:extent cx="1207770" cy="344805"/>
            <wp:effectExtent l="0" t="0" r="0" b="0"/>
            <wp:docPr id="9" name="Immagine 9" descr="cid:image010.png@01CCF166.7206FA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image010.png@01CCF166.7206FAC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lang w:eastAsia="en-US"/>
        </w:rPr>
        <w:drawing>
          <wp:inline distT="0" distB="0" distL="0" distR="0" wp14:anchorId="56D96827" wp14:editId="6D7D7788">
            <wp:extent cx="3390265" cy="862330"/>
            <wp:effectExtent l="0" t="0" r="635" b="0"/>
            <wp:docPr id="8" name="Immagine 8" descr="cid:image002.png@01CC5781.2B169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2.png@01CC5781.2B16964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470" w:rsidRDefault="00E41470" w:rsidP="00E41470">
      <w:pPr>
        <w:pStyle w:val="ListParagraph"/>
        <w:rPr>
          <w:color w:val="000000"/>
        </w:rPr>
      </w:pPr>
      <w:r>
        <w:rPr>
          <w:color w:val="000000"/>
        </w:rPr>
        <w:t> </w:t>
      </w:r>
    </w:p>
    <w:p w:rsidR="00E41470" w:rsidRDefault="00E41470" w:rsidP="00E41470">
      <w:pPr>
        <w:pStyle w:val="ListParagraph"/>
        <w:ind w:hanging="360"/>
        <w:rPr>
          <w:color w:val="000000"/>
        </w:rPr>
      </w:pPr>
      <w:r>
        <w:rPr>
          <w:color w:val="000000"/>
          <w:lang w:val="en-GB"/>
        </w:rPr>
        <w:t>3.</w:t>
      </w:r>
      <w:r>
        <w:rPr>
          <w:rFonts w:ascii="Times New Roman" w:hAnsi="Times New Roman"/>
          <w:color w:val="000000"/>
          <w:sz w:val="14"/>
          <w:szCs w:val="14"/>
          <w:lang w:val="en-GB"/>
        </w:rPr>
        <w:t xml:space="preserve">       </w:t>
      </w:r>
      <w:r>
        <w:rPr>
          <w:color w:val="000000"/>
          <w:lang w:val="en-GB"/>
        </w:rPr>
        <w:t xml:space="preserve">Click on </w:t>
      </w:r>
      <w:r>
        <w:rPr>
          <w:b/>
          <w:bCs/>
          <w:color w:val="00B050"/>
          <w:lang w:val="en-GB"/>
        </w:rPr>
        <w:t>“Purchase and Upgrades”</w:t>
      </w:r>
    </w:p>
    <w:p w:rsidR="00E41470" w:rsidRDefault="00E41470" w:rsidP="00E41470">
      <w:pPr>
        <w:rPr>
          <w:color w:val="000000"/>
        </w:rPr>
      </w:pPr>
      <w:r>
        <w:rPr>
          <w:color w:val="000000"/>
        </w:rPr>
        <w:t> </w:t>
      </w:r>
    </w:p>
    <w:p w:rsidR="00E41470" w:rsidRDefault="00E41470" w:rsidP="00E41470">
      <w:pPr>
        <w:rPr>
          <w:color w:val="000000"/>
        </w:rPr>
      </w:pPr>
      <w:r>
        <w:rPr>
          <w:noProof/>
          <w:color w:val="000000"/>
          <w:lang w:eastAsia="en-US"/>
        </w:rPr>
        <w:drawing>
          <wp:inline distT="0" distB="0" distL="0" distR="0" wp14:anchorId="015F94AC" wp14:editId="4AD72C20">
            <wp:extent cx="1742440" cy="1035050"/>
            <wp:effectExtent l="0" t="0" r="0" b="0"/>
            <wp:docPr id="10" name="Immagine 7" descr="cid:image003.png@01CC5781.8183FB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3.png@01CC5781.8183FBD0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470" w:rsidRDefault="00E41470" w:rsidP="00E41470">
      <w:pPr>
        <w:rPr>
          <w:color w:val="000000"/>
        </w:rPr>
      </w:pPr>
      <w:r>
        <w:rPr>
          <w:color w:val="000000"/>
        </w:rPr>
        <w:t> </w:t>
      </w:r>
    </w:p>
    <w:p w:rsidR="00E41470" w:rsidRDefault="00E41470" w:rsidP="00E41470">
      <w:pPr>
        <w:pStyle w:val="ListParagraph"/>
        <w:ind w:hanging="360"/>
        <w:rPr>
          <w:color w:val="000000"/>
        </w:rPr>
      </w:pPr>
      <w:r>
        <w:rPr>
          <w:color w:val="000000"/>
          <w:lang w:val="en-GB"/>
        </w:rPr>
        <w:t>4.</w:t>
      </w:r>
      <w:r>
        <w:rPr>
          <w:rFonts w:ascii="Times New Roman" w:hAnsi="Times New Roman"/>
          <w:color w:val="000000"/>
          <w:sz w:val="14"/>
          <w:szCs w:val="14"/>
          <w:lang w:val="en-GB"/>
        </w:rPr>
        <w:t xml:space="preserve">       </w:t>
      </w:r>
      <w:r>
        <w:rPr>
          <w:color w:val="000000"/>
          <w:lang w:val="en-GB"/>
        </w:rPr>
        <w:t xml:space="preserve">Complete your </w:t>
      </w:r>
      <w:r>
        <w:rPr>
          <w:b/>
          <w:bCs/>
          <w:color w:val="00B050"/>
          <w:lang w:val="en-GB"/>
        </w:rPr>
        <w:t>“Personal Details”</w:t>
      </w:r>
    </w:p>
    <w:p w:rsidR="00E41470" w:rsidRDefault="00E41470" w:rsidP="00E41470">
      <w:pPr>
        <w:rPr>
          <w:color w:val="000000"/>
        </w:rPr>
      </w:pPr>
      <w:r>
        <w:rPr>
          <w:noProof/>
          <w:color w:val="000000"/>
          <w:lang w:eastAsia="en-US"/>
        </w:rPr>
        <w:drawing>
          <wp:inline distT="0" distB="0" distL="0" distR="0" wp14:anchorId="3BC4B6D2" wp14:editId="04A66A83">
            <wp:extent cx="8971280" cy="1121410"/>
            <wp:effectExtent l="0" t="0" r="1270" b="2540"/>
            <wp:docPr id="11" name="Immagine 6" descr="cid:image004.png@01CC5781.E418A5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4.png@01CC5781.E418A5C0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128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470" w:rsidRDefault="00E41470" w:rsidP="00E41470">
      <w:pPr>
        <w:pStyle w:val="ListParagraph"/>
        <w:ind w:hanging="360"/>
        <w:rPr>
          <w:color w:val="000000"/>
        </w:rPr>
      </w:pPr>
      <w:r>
        <w:rPr>
          <w:color w:val="000000"/>
          <w:lang w:val="en-GB"/>
        </w:rPr>
        <w:t>5.</w:t>
      </w:r>
      <w:r>
        <w:rPr>
          <w:rFonts w:ascii="Times New Roman" w:hAnsi="Times New Roman"/>
          <w:color w:val="000000"/>
          <w:sz w:val="14"/>
          <w:szCs w:val="14"/>
          <w:lang w:val="en-GB"/>
        </w:rPr>
        <w:t xml:space="preserve">       </w:t>
      </w:r>
      <w:r>
        <w:rPr>
          <w:color w:val="000000"/>
          <w:lang w:val="en-GB"/>
        </w:rPr>
        <w:t xml:space="preserve">Select </w:t>
      </w:r>
      <w:r>
        <w:rPr>
          <w:b/>
          <w:bCs/>
          <w:color w:val="00B050"/>
          <w:lang w:val="en-GB"/>
        </w:rPr>
        <w:t>“PC Supply”</w:t>
      </w:r>
    </w:p>
    <w:p w:rsidR="00E41470" w:rsidRDefault="00E41470" w:rsidP="00E41470">
      <w:pPr>
        <w:rPr>
          <w:color w:val="000000"/>
        </w:rPr>
      </w:pPr>
      <w:r>
        <w:rPr>
          <w:noProof/>
          <w:color w:val="000000"/>
          <w:lang w:eastAsia="en-US"/>
        </w:rPr>
        <w:lastRenderedPageBreak/>
        <w:drawing>
          <wp:inline distT="0" distB="0" distL="0" distR="0" wp14:anchorId="7F50DD5B" wp14:editId="5C48EDFC">
            <wp:extent cx="8359140" cy="1423670"/>
            <wp:effectExtent l="0" t="0" r="3810" b="5080"/>
            <wp:docPr id="12" name="Immagine 5" descr="cid:image005.png@01CC5782.494DC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5.png@01CC5782.494DC420"/>
                    <pic:cNvPicPr>
                      <a:picLocks noChangeAspect="1" noChangeArrowheads="1"/>
                    </pic:cNvPicPr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914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470" w:rsidRDefault="00E41470" w:rsidP="00E41470">
      <w:pPr>
        <w:rPr>
          <w:color w:val="000000"/>
        </w:rPr>
      </w:pPr>
      <w:r>
        <w:rPr>
          <w:color w:val="000000"/>
        </w:rPr>
        <w:t xml:space="preserve">You have will have </w:t>
      </w:r>
      <w:r>
        <w:rPr>
          <w:b/>
          <w:bCs/>
          <w:color w:val="00B050"/>
        </w:rPr>
        <w:t xml:space="preserve">3 </w:t>
      </w:r>
      <w:proofErr w:type="gramStart"/>
      <w:r>
        <w:rPr>
          <w:b/>
          <w:bCs/>
          <w:color w:val="00B050"/>
        </w:rPr>
        <w:t>options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</w:p>
    <w:p w:rsidR="00E41470" w:rsidRDefault="00D16EAA" w:rsidP="00E41470">
      <w:pPr>
        <w:rPr>
          <w:color w:val="000000"/>
        </w:rPr>
      </w:pPr>
      <w:r>
        <w:rPr>
          <w:noProof/>
          <w:color w:val="000000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93345</wp:posOffset>
                </wp:positionV>
                <wp:extent cx="781050" cy="33337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333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5DB7C440" id="Oval 17" o:spid="_x0000_s1026" style="position:absolute;margin-left:3pt;margin-top:7.35pt;width:61.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" filled="f" strokecolor="#570a09 [1604]" strokeweight="1.5pt">
                <v:stroke endcap="round"/>
              </v:oval>
            </w:pict>
          </mc:Fallback>
        </mc:AlternateContent>
      </w:r>
      <w:r w:rsidR="00E41470">
        <w:rPr>
          <w:noProof/>
          <w:color w:val="000000"/>
          <w:lang w:eastAsia="en-US"/>
        </w:rPr>
        <w:drawing>
          <wp:inline distT="0" distB="0" distL="0" distR="0" wp14:anchorId="74DEB52F" wp14:editId="1ED9C7B5">
            <wp:extent cx="2501900" cy="448310"/>
            <wp:effectExtent l="0" t="0" r="0" b="8890"/>
            <wp:docPr id="13" name="Immagine 4" descr="cid:image006.png@01CC5782.494DC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6.png@01CC5782.494DC420"/>
                    <pic:cNvPicPr>
                      <a:picLocks noChangeAspect="1" noChangeArrowheads="1"/>
                    </pic:cNvPicPr>
                  </pic:nvPicPr>
                  <pic:blipFill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470" w:rsidRDefault="00E41470" w:rsidP="00E41470">
      <w:pPr>
        <w:rPr>
          <w:color w:val="000000"/>
        </w:rPr>
      </w:pPr>
      <w:proofErr w:type="gramStart"/>
      <w:r>
        <w:rPr>
          <w:b/>
          <w:bCs/>
          <w:color w:val="000000"/>
          <w:u w:val="single"/>
        </w:rPr>
        <w:t>Purchase :</w:t>
      </w:r>
      <w:proofErr w:type="gramEnd"/>
      <w:r>
        <w:rPr>
          <w:color w:val="000000"/>
          <w:u w:val="single"/>
        </w:rPr>
        <w:t xml:space="preserve"> </w:t>
      </w:r>
    </w:p>
    <w:p w:rsidR="00E41470" w:rsidRDefault="00E41470" w:rsidP="00E41470">
      <w:pPr>
        <w:rPr>
          <w:color w:val="000000"/>
        </w:rPr>
      </w:pPr>
      <w:r>
        <w:rPr>
          <w:rStyle w:val="policies1"/>
          <w:lang w:val="en-GB"/>
        </w:rPr>
        <w:t xml:space="preserve">I require an </w:t>
      </w:r>
      <w:r>
        <w:rPr>
          <w:rStyle w:val="policies1"/>
          <w:b/>
          <w:bCs/>
          <w:color w:val="00B050"/>
          <w:lang w:val="en-GB"/>
        </w:rPr>
        <w:t>additional supply</w:t>
      </w:r>
      <w:r>
        <w:rPr>
          <w:rStyle w:val="policies1"/>
          <w:lang w:val="en-GB"/>
        </w:rPr>
        <w:t xml:space="preserve"> item or component and I am willing to </w:t>
      </w:r>
      <w:r>
        <w:rPr>
          <w:rStyle w:val="policies1"/>
          <w:b/>
          <w:bCs/>
          <w:color w:val="00B050"/>
          <w:lang w:val="en-GB"/>
        </w:rPr>
        <w:t>pay for the supply</w:t>
      </w:r>
      <w:r>
        <w:rPr>
          <w:rStyle w:val="policies1"/>
          <w:lang w:val="en-GB"/>
        </w:rPr>
        <w:t>. This would include additional batteries, power supplies, cables, etc. for home, office, or</w:t>
      </w:r>
      <w:proofErr w:type="gramStart"/>
      <w:r>
        <w:rPr>
          <w:rStyle w:val="policies1"/>
          <w:lang w:val="en-GB"/>
        </w:rPr>
        <w:t>  travel</w:t>
      </w:r>
      <w:proofErr w:type="gramEnd"/>
      <w:r>
        <w:rPr>
          <w:rStyle w:val="policies1"/>
          <w:lang w:val="en-GB"/>
        </w:rPr>
        <w:t xml:space="preserve"> use. A </w:t>
      </w:r>
      <w:r>
        <w:rPr>
          <w:rStyle w:val="policies1"/>
          <w:b/>
          <w:bCs/>
          <w:color w:val="FF0000"/>
          <w:lang w:val="en-GB"/>
        </w:rPr>
        <w:t>WBS element and an approver (manager or above) are required</w:t>
      </w:r>
      <w:r>
        <w:rPr>
          <w:rStyle w:val="policies1"/>
          <w:lang w:val="en-GB"/>
        </w:rPr>
        <w:t xml:space="preserve"> for the purchase of an additional component</w:t>
      </w:r>
      <w:r>
        <w:rPr>
          <w:rStyle w:val="policies1"/>
          <w:rFonts w:ascii="Arial" w:hAnsi="Arial" w:cs="Arial"/>
          <w:sz w:val="15"/>
          <w:szCs w:val="15"/>
          <w:lang w:val="en-GB"/>
        </w:rPr>
        <w:t>.</w:t>
      </w:r>
    </w:p>
    <w:p w:rsidR="00E41470" w:rsidRDefault="00E41470" w:rsidP="00E41470">
      <w:pPr>
        <w:rPr>
          <w:color w:val="000000"/>
        </w:rPr>
      </w:pPr>
      <w:r>
        <w:rPr>
          <w:color w:val="000000"/>
        </w:rPr>
        <w:t> </w:t>
      </w:r>
    </w:p>
    <w:p w:rsidR="00E41470" w:rsidRDefault="00E41470" w:rsidP="00E41470">
      <w:pPr>
        <w:rPr>
          <w:color w:val="000000"/>
        </w:rPr>
      </w:pPr>
      <w:r>
        <w:rPr>
          <w:b/>
          <w:bCs/>
          <w:color w:val="000000"/>
          <w:u w:val="single"/>
        </w:rPr>
        <w:t xml:space="preserve">Borrow:  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E41470" w:rsidTr="00F3114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1470" w:rsidRPr="00CA1F34" w:rsidRDefault="00E41470" w:rsidP="00F31148">
            <w:pPr>
              <w:rPr>
                <w:lang w:eastAsia="en-US"/>
              </w:rPr>
            </w:pPr>
            <w:r w:rsidRPr="00CA1F34">
              <w:t xml:space="preserve">I require a </w:t>
            </w:r>
            <w:r w:rsidRPr="00CA1F34">
              <w:rPr>
                <w:b/>
                <w:bCs/>
                <w:color w:val="00B050"/>
              </w:rPr>
              <w:t>loaner item</w:t>
            </w:r>
            <w:r w:rsidRPr="00CA1F34">
              <w:t xml:space="preserve"> as I have </w:t>
            </w:r>
            <w:r w:rsidRPr="00CA1F34">
              <w:rPr>
                <w:u w:val="single"/>
              </w:rPr>
              <w:t>lost, or left behind</w:t>
            </w:r>
            <w:r w:rsidRPr="00CA1F34">
              <w:t xml:space="preserve"> my cable, battery, power supply etc. I </w:t>
            </w:r>
            <w:r w:rsidRPr="00CA1F34">
              <w:rPr>
                <w:color w:val="00B050"/>
              </w:rPr>
              <w:t>will return</w:t>
            </w:r>
            <w:r w:rsidRPr="00CA1F34">
              <w:t xml:space="preserve"> the supply to LTS when I am finished, and </w:t>
            </w:r>
            <w:r w:rsidRPr="00CA1F34">
              <w:rPr>
                <w:b/>
                <w:bCs/>
                <w:color w:val="FF0000"/>
              </w:rPr>
              <w:t xml:space="preserve">will supply a WBS Element to be charged in case I do not return the item. If I return the supply item, my WBS Element will not be credited. </w:t>
            </w:r>
          </w:p>
          <w:p w:rsidR="00E41470" w:rsidRPr="00CA1F34" w:rsidRDefault="00E41470" w:rsidP="00F31148">
            <w:r w:rsidRPr="00CA1F34">
              <w:t> </w:t>
            </w:r>
          </w:p>
          <w:p w:rsidR="00E41470" w:rsidRPr="00CA1F34" w:rsidRDefault="00E41470" w:rsidP="00F31148">
            <w:r w:rsidRPr="00CA1F34">
              <w:rPr>
                <w:b/>
                <w:bCs/>
                <w:u w:val="single"/>
              </w:rPr>
              <w:t>Replace:</w:t>
            </w:r>
          </w:p>
          <w:p w:rsidR="00E41470" w:rsidRPr="00CA1F34" w:rsidRDefault="00E41470" w:rsidP="00F31148">
            <w:r>
              <w:rPr>
                <w:rStyle w:val="policies1"/>
                <w:lang w:val="en-GB"/>
              </w:rPr>
              <w:t xml:space="preserve">I require a supply item or component to </w:t>
            </w:r>
            <w:r>
              <w:rPr>
                <w:rStyle w:val="policies1"/>
                <w:b/>
                <w:bCs/>
                <w:color w:val="00B050"/>
                <w:lang w:val="en-GB"/>
              </w:rPr>
              <w:t>replace</w:t>
            </w:r>
            <w:r>
              <w:rPr>
                <w:rStyle w:val="policies1"/>
                <w:lang w:val="en-GB"/>
              </w:rPr>
              <w:t xml:space="preserve"> one that is not functioning or appears to be defective. </w:t>
            </w:r>
            <w:r>
              <w:rPr>
                <w:rStyle w:val="policies1"/>
                <w:b/>
                <w:bCs/>
                <w:color w:val="FF0000"/>
                <w:lang w:val="en-GB"/>
              </w:rPr>
              <w:t>To avoid charges, you must return the defective supply to LTS. WBS Element and a Manager or above Approval are required. WBS will be used only in case of a damaged supply back to LTS</w:t>
            </w:r>
            <w:r>
              <w:rPr>
                <w:rStyle w:val="policies1"/>
                <w:lang w:val="en-GB"/>
              </w:rPr>
              <w:t>.</w:t>
            </w:r>
          </w:p>
          <w:p w:rsidR="00E41470" w:rsidRPr="00CA1F34" w:rsidRDefault="00E41470" w:rsidP="00F31148">
            <w:r w:rsidRPr="00CA1F34">
              <w:t> </w:t>
            </w:r>
          </w:p>
          <w:p w:rsidR="00E41470" w:rsidRPr="00CA1F34" w:rsidRDefault="00E41470" w:rsidP="00F31148">
            <w:r w:rsidRPr="00CA1F34">
              <w:t> </w:t>
            </w:r>
          </w:p>
          <w:p w:rsidR="00E41470" w:rsidRPr="00CA1F34" w:rsidRDefault="00E41470" w:rsidP="00F31148">
            <w:pPr>
              <w:pStyle w:val="ListParagraph"/>
              <w:ind w:hanging="360"/>
            </w:pPr>
            <w:r w:rsidRPr="00CA1F34">
              <w:t>6.</w:t>
            </w:r>
            <w:r w:rsidRPr="00CA1F34">
              <w:rPr>
                <w:rFonts w:ascii="Times New Roman" w:hAnsi="Times New Roman"/>
                <w:sz w:val="14"/>
                <w:szCs w:val="14"/>
              </w:rPr>
              <w:t xml:space="preserve">       </w:t>
            </w:r>
            <w:r>
              <w:rPr>
                <w:lang w:val="en-GB"/>
              </w:rPr>
              <w:t>Please c</w:t>
            </w:r>
            <w:proofErr w:type="spellStart"/>
            <w:r w:rsidRPr="00CA1F34">
              <w:t>omplete</w:t>
            </w:r>
            <w:proofErr w:type="spellEnd"/>
            <w:r w:rsidRPr="00CA1F34">
              <w:t>  the approval “field” --- &gt;&gt; can be your “Manager” or “Supervisor”</w:t>
            </w:r>
          </w:p>
          <w:p w:rsidR="00E41470" w:rsidRDefault="00E41470" w:rsidP="00F31148">
            <w:r>
              <w:rPr>
                <w:noProof/>
                <w:lang w:eastAsia="en-US"/>
              </w:rPr>
              <w:drawing>
                <wp:inline distT="0" distB="0" distL="0" distR="0" wp14:anchorId="23CF3981" wp14:editId="5FDDE007">
                  <wp:extent cx="6763385" cy="733425"/>
                  <wp:effectExtent l="0" t="0" r="0" b="9525"/>
                  <wp:docPr id="14" name="Immagine 3" descr="cid:image007.png@01CC5787.3481B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id:image007.png@01CC5787.3481B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r:link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338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1470" w:rsidRPr="00CA1F34" w:rsidRDefault="00E41470" w:rsidP="00F31148">
            <w:r w:rsidRPr="00CA1F34">
              <w:t> </w:t>
            </w:r>
          </w:p>
          <w:p w:rsidR="00E41470" w:rsidRPr="00CA1F34" w:rsidRDefault="00E41470" w:rsidP="00F31148">
            <w:pPr>
              <w:pStyle w:val="ListParagraph"/>
              <w:ind w:hanging="360"/>
            </w:pPr>
            <w:r w:rsidRPr="00CA1F34">
              <w:t>7.</w:t>
            </w:r>
            <w:r w:rsidRPr="00CA1F34">
              <w:rPr>
                <w:rFonts w:ascii="Times New Roman" w:hAnsi="Times New Roman"/>
                <w:sz w:val="14"/>
                <w:szCs w:val="14"/>
              </w:rPr>
              <w:t xml:space="preserve">       </w:t>
            </w:r>
            <w:r w:rsidRPr="00CA1F34">
              <w:rPr>
                <w:b/>
                <w:bCs/>
                <w:color w:val="00B050"/>
              </w:rPr>
              <w:t>Select the place where your item will be</w:t>
            </w:r>
            <w:r w:rsidRPr="00CA1F34">
              <w:t xml:space="preserve"> delivered (the Accenture Office or the Address ),  the date (approximately) when you need the item </w:t>
            </w:r>
          </w:p>
          <w:p w:rsidR="00E41470" w:rsidRPr="00CA1F34" w:rsidRDefault="00E41470" w:rsidP="00F31148">
            <w:r w:rsidRPr="00CA1F34">
              <w:t> </w:t>
            </w:r>
          </w:p>
          <w:p w:rsidR="00E41470" w:rsidRDefault="00E41470" w:rsidP="00F31148">
            <w:r>
              <w:rPr>
                <w:noProof/>
                <w:lang w:eastAsia="en-US"/>
              </w:rPr>
              <w:lastRenderedPageBreak/>
              <w:drawing>
                <wp:inline distT="0" distB="0" distL="0" distR="0" wp14:anchorId="5DE86866" wp14:editId="37F9F48F">
                  <wp:extent cx="6236970" cy="2820670"/>
                  <wp:effectExtent l="0" t="0" r="0" b="0"/>
                  <wp:docPr id="15" name="Immagine 2" descr="cid:image008.png@01CC5787.3481B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id:image008.png@01CC5787.3481B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r:link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6970" cy="2820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1470" w:rsidRPr="00CA1F34" w:rsidRDefault="00E41470" w:rsidP="00F31148">
            <w:pPr>
              <w:pStyle w:val="ListParagraph"/>
              <w:ind w:hanging="360"/>
            </w:pPr>
            <w:r w:rsidRPr="00CA1F34">
              <w:t>8.</w:t>
            </w:r>
            <w:r w:rsidRPr="00CA1F34">
              <w:rPr>
                <w:rFonts w:ascii="Times New Roman" w:hAnsi="Times New Roman"/>
                <w:sz w:val="14"/>
                <w:szCs w:val="14"/>
              </w:rPr>
              <w:t xml:space="preserve">       </w:t>
            </w:r>
            <w:r w:rsidRPr="00CA1F34">
              <w:t xml:space="preserve">Select </w:t>
            </w:r>
            <w:r w:rsidRPr="00CA1F34">
              <w:rPr>
                <w:b/>
                <w:bCs/>
                <w:color w:val="00B050"/>
              </w:rPr>
              <w:t>the Item(s) you need and the WBS element</w:t>
            </w:r>
            <w:r w:rsidRPr="00CA1F34">
              <w:t xml:space="preserve"> – see below</w:t>
            </w:r>
          </w:p>
          <w:p w:rsidR="00E41470" w:rsidRPr="00CA1F34" w:rsidRDefault="00E41470" w:rsidP="00F31148">
            <w:r w:rsidRPr="00CA1F34">
              <w:t> </w:t>
            </w:r>
          </w:p>
          <w:p w:rsidR="00E41470" w:rsidRDefault="00D30FA1" w:rsidP="00F31148">
            <w:pPr>
              <w:rPr>
                <w:lang w:eastAsia="en-US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3409950</wp:posOffset>
                      </wp:positionH>
                      <wp:positionV relativeFrom="paragraph">
                        <wp:posOffset>187960</wp:posOffset>
                      </wp:positionV>
                      <wp:extent cx="981075" cy="323850"/>
                      <wp:effectExtent l="0" t="0" r="28575" b="190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1075" cy="3238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oval w14:anchorId="6C1E0BBA" id="Oval 18" o:spid="_x0000_s1026" style="position:absolute;margin-left:268.5pt;margin-top:14.8pt;width:77.2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" filled="f" strokecolor="#570a09 [1604]" strokeweight="1.5pt">
                      <v:stroke endcap="round"/>
                    </v:oval>
                  </w:pict>
                </mc:Fallback>
              </mc:AlternateContent>
            </w:r>
            <w:r w:rsidR="00E41470">
              <w:rPr>
                <w:noProof/>
                <w:lang w:eastAsia="en-US"/>
              </w:rPr>
              <w:drawing>
                <wp:inline distT="0" distB="0" distL="0" distR="0" wp14:anchorId="269E2539" wp14:editId="1C06CEE1">
                  <wp:extent cx="4779010" cy="1216025"/>
                  <wp:effectExtent l="0" t="0" r="2540" b="3175"/>
                  <wp:docPr id="16" name="Immagine 1" descr="cid:image009.png@01CC5787.3481B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9.png@01CC5787.3481B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r:link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9010" cy="121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7623" w:rsidRDefault="000E1100" w:rsidP="000E1100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9890B" wp14:editId="2E1B5758">
                <wp:simplePos x="0" y="0"/>
                <wp:positionH relativeFrom="column">
                  <wp:posOffset>990600</wp:posOffset>
                </wp:positionH>
                <wp:positionV relativeFrom="paragraph">
                  <wp:posOffset>1086485</wp:posOffset>
                </wp:positionV>
                <wp:extent cx="2600325" cy="4476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FE45560" id="Rectangle 23" o:spid="_x0000_s1026" style="position:absolute;margin-left:78pt;margin-top:85.55pt;width:204.75pt;height:3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" filled="f" strokecolor="#570a09 [1604]" strokeweight="1.5pt">
                <v:stroke endcap="round"/>
              </v:rect>
            </w:pict>
          </mc:Fallback>
        </mc:AlternateContent>
      </w:r>
      <w:r w:rsidR="003179EB" w:rsidRPr="003179EB">
        <w:rPr>
          <w:b/>
          <w:color w:val="FF0000"/>
        </w:rPr>
        <w:t xml:space="preserve"> Note: For</w:t>
      </w:r>
      <w:r w:rsidR="0034476B" w:rsidRPr="003179EB">
        <w:rPr>
          <w:b/>
          <w:color w:val="FF0000"/>
        </w:rPr>
        <w:t xml:space="preserve"> Participant in USA  </w:t>
      </w:r>
      <w:r w:rsidR="00CF7623">
        <w:rPr>
          <w:rFonts w:ascii="Calibri" w:hAnsi="Calibri"/>
          <w:noProof/>
          <w:color w:val="000000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00E54A" wp14:editId="0B691A28">
                <wp:simplePos x="0" y="0"/>
                <wp:positionH relativeFrom="column">
                  <wp:posOffset>3409950</wp:posOffset>
                </wp:positionH>
                <wp:positionV relativeFrom="paragraph">
                  <wp:posOffset>457835</wp:posOffset>
                </wp:positionV>
                <wp:extent cx="628650" cy="2857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020CC77" id="Rectangle 22" o:spid="_x0000_s1026" style="position:absolute;margin-left:268.5pt;margin-top:36.05pt;width:49.5pt;height: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" filled="f" strokecolor="#570a09 [1604]" strokeweight="1.5pt">
                <v:stroke endcap="round"/>
              </v:rect>
            </w:pict>
          </mc:Fallback>
        </mc:AlternateContent>
      </w:r>
      <w:r w:rsidR="00CF7623">
        <w:rPr>
          <w:rFonts w:ascii="Calibri" w:hAnsi="Calibri"/>
          <w:noProof/>
          <w:color w:val="000000"/>
          <w:sz w:val="22"/>
          <w:szCs w:val="22"/>
          <w:lang w:eastAsia="en-US"/>
        </w:rPr>
        <w:drawing>
          <wp:inline distT="0" distB="0" distL="0" distR="0" wp14:anchorId="2D84D52C" wp14:editId="5BF2C7BC">
            <wp:extent cx="4505325" cy="1704975"/>
            <wp:effectExtent l="0" t="0" r="9525" b="9525"/>
            <wp:docPr id="20" name="Picture 20" descr="Machine generated alternative text:&#10;* Item(s)&#10;E AC Adapter E Carry Case E Mouse E Security Cable&#10;E AC Power Cord E LAN Cable E Keyboard [11 Other&#10;E Battery&#10;* Please Specify: ure the RAM 8 GB A&#10;V&#10;* WBS Element: _____________________________ 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* Item(s)&#10;E AC Adapter E Carry Case E Mouse E Security Cable&#10;E AC Power Cord E LAN Cable E Keyboard [11 Other&#10;E Battery&#10;* Please Specify: ure the RAM 8 GB A&#10;V&#10;* WBS Element: _____________________________ J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470" w:rsidRPr="00E41470" w:rsidRDefault="003179EB" w:rsidP="00E41470">
      <w:r w:rsidRPr="00CF7623">
        <w:rPr>
          <w:bCs/>
          <w:color w:val="000000" w:themeColor="text1"/>
        </w:rPr>
        <w:t xml:space="preserve">Choose </w:t>
      </w:r>
      <w:r w:rsidR="00CF7623" w:rsidRPr="00CF7623">
        <w:rPr>
          <w:b/>
          <w:bCs/>
          <w:color w:val="00B050"/>
        </w:rPr>
        <w:t>others and specify the RAM upgrade required</w:t>
      </w:r>
      <w:r w:rsidR="00CF7623">
        <w:rPr>
          <w:color w:val="000000" w:themeColor="text1"/>
        </w:rPr>
        <w:t xml:space="preserve"> </w:t>
      </w:r>
    </w:p>
    <w:p w:rsidR="00657308" w:rsidRDefault="008659C3">
      <w:r w:rsidRPr="006E25AD">
        <w:rPr>
          <w:b/>
          <w:bCs/>
          <w:color w:val="00B050"/>
        </w:rPr>
        <w:t>WBS Element:</w:t>
      </w:r>
      <w:r>
        <w:t xml:space="preserve"> Use the training WBS on the course page.  This is same </w:t>
      </w:r>
      <w:r w:rsidR="006E25AD">
        <w:t xml:space="preserve">as </w:t>
      </w:r>
      <w:r w:rsidR="006E25AD" w:rsidRPr="00C027B8">
        <w:t>you</w:t>
      </w:r>
      <w:r w:rsidR="00C027B8" w:rsidRPr="00C027B8">
        <w:t xml:space="preserve"> use </w:t>
      </w:r>
      <w:r w:rsidR="006E25AD" w:rsidRPr="00C027B8">
        <w:t xml:space="preserve">for </w:t>
      </w:r>
      <w:r w:rsidR="006E25AD">
        <w:t>training</w:t>
      </w:r>
      <w:r w:rsidR="00C027B8">
        <w:t xml:space="preserve"> </w:t>
      </w:r>
      <w:r w:rsidR="00C027B8" w:rsidRPr="00C027B8">
        <w:t>hours</w:t>
      </w:r>
      <w:r w:rsidR="00295EB7">
        <w:t>.</w:t>
      </w:r>
    </w:p>
    <w:sectPr w:rsidR="0065730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308"/>
    <w:rsid w:val="000B3A37"/>
    <w:rsid w:val="000C599E"/>
    <w:rsid w:val="000D7B24"/>
    <w:rsid w:val="000E1100"/>
    <w:rsid w:val="00150029"/>
    <w:rsid w:val="001B462A"/>
    <w:rsid w:val="00295EB7"/>
    <w:rsid w:val="003179EB"/>
    <w:rsid w:val="0034476B"/>
    <w:rsid w:val="003B6B15"/>
    <w:rsid w:val="00404F75"/>
    <w:rsid w:val="00490EAE"/>
    <w:rsid w:val="005D4B96"/>
    <w:rsid w:val="006517EB"/>
    <w:rsid w:val="00657308"/>
    <w:rsid w:val="006E25AD"/>
    <w:rsid w:val="008659C3"/>
    <w:rsid w:val="008E5927"/>
    <w:rsid w:val="00930C37"/>
    <w:rsid w:val="00995D27"/>
    <w:rsid w:val="009C198A"/>
    <w:rsid w:val="009E3EF4"/>
    <w:rsid w:val="00A07324"/>
    <w:rsid w:val="00A35903"/>
    <w:rsid w:val="00A7069B"/>
    <w:rsid w:val="00AA0F6A"/>
    <w:rsid w:val="00BF4CD5"/>
    <w:rsid w:val="00C027B8"/>
    <w:rsid w:val="00C47F0A"/>
    <w:rsid w:val="00CF7623"/>
    <w:rsid w:val="00D16EAA"/>
    <w:rsid w:val="00D30FA1"/>
    <w:rsid w:val="00D943C1"/>
    <w:rsid w:val="00DB407D"/>
    <w:rsid w:val="00E05740"/>
    <w:rsid w:val="00E41470"/>
    <w:rsid w:val="00E9656B"/>
    <w:rsid w:val="00F0632F"/>
    <w:rsid w:val="00F2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32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ickerwrap">
    <w:name w:val="ticker_wrap"/>
    <w:basedOn w:val="DefaultParagraphFont"/>
    <w:rsid w:val="00AA0F6A"/>
  </w:style>
  <w:style w:type="paragraph" w:styleId="TOCHeading">
    <w:name w:val="TOC Heading"/>
    <w:basedOn w:val="Heading1"/>
    <w:next w:val="Normal"/>
    <w:uiPriority w:val="39"/>
    <w:unhideWhenUsed/>
    <w:qFormat/>
    <w:rsid w:val="00F0632F"/>
    <w:pPr>
      <w:spacing w:before="240" w:after="0" w:line="259" w:lineRule="auto"/>
      <w:outlineLvl w:val="9"/>
    </w:pPr>
    <w:rPr>
      <w:color w:val="830F0E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0632F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6B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5"/>
    <w:rPr>
      <w:rFonts w:ascii="Segoe UI" w:hAnsi="Segoe UI" w:cs="Segoe UI"/>
      <w:sz w:val="18"/>
      <w:szCs w:val="18"/>
    </w:rPr>
  </w:style>
  <w:style w:type="character" w:customStyle="1" w:styleId="policies1">
    <w:name w:val="policies1"/>
    <w:basedOn w:val="DefaultParagraphFont"/>
    <w:rsid w:val="00E41470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CF7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32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ickerwrap">
    <w:name w:val="ticker_wrap"/>
    <w:basedOn w:val="DefaultParagraphFont"/>
    <w:rsid w:val="00AA0F6A"/>
  </w:style>
  <w:style w:type="paragraph" w:styleId="TOCHeading">
    <w:name w:val="TOC Heading"/>
    <w:basedOn w:val="Heading1"/>
    <w:next w:val="Normal"/>
    <w:uiPriority w:val="39"/>
    <w:unhideWhenUsed/>
    <w:qFormat/>
    <w:rsid w:val="00F0632F"/>
    <w:pPr>
      <w:spacing w:before="240" w:after="0" w:line="259" w:lineRule="auto"/>
      <w:outlineLvl w:val="9"/>
    </w:pPr>
    <w:rPr>
      <w:color w:val="830F0E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0632F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6B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5"/>
    <w:rPr>
      <w:rFonts w:ascii="Segoe UI" w:hAnsi="Segoe UI" w:cs="Segoe UI"/>
      <w:sz w:val="18"/>
      <w:szCs w:val="18"/>
    </w:rPr>
  </w:style>
  <w:style w:type="character" w:customStyle="1" w:styleId="policies1">
    <w:name w:val="policies1"/>
    <w:basedOn w:val="DefaultParagraphFont"/>
    <w:rsid w:val="00E41470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CF7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4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cid:image001.png@01CEC049.1A53D3D0" TargetMode="External"/><Relationship Id="rId26" Type="http://schemas.openxmlformats.org/officeDocument/2006/relationships/image" Target="cid:image005.png@01CEC049.1A53D3D0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image" Target="cid:image009.png@01CEC049.1A53D3D0" TargetMode="External"/><Relationship Id="rId7" Type="http://schemas.microsoft.com/office/2007/relationships/stylesWithEffects" Target="stylesWithEffect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hyperlink" Target="https://technologysupport.accenture.com/TechnologySupportHome.aspx" TargetMode="External"/><Relationship Id="rId20" Type="http://schemas.openxmlformats.org/officeDocument/2006/relationships/image" Target="cid:image002.png@01CEC049.1A53D3D0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itsupporttools.accenture.com/itservices/" TargetMode="External"/><Relationship Id="rId24" Type="http://schemas.openxmlformats.org/officeDocument/2006/relationships/image" Target="cid:image004.png@01CEC049.1A53D3D0" TargetMode="External"/><Relationship Id="rId32" Type="http://schemas.openxmlformats.org/officeDocument/2006/relationships/image" Target="cid:image008.png@01CEC049.1A53D3D0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technologysupport.accenture.com/TechnologySupportHome.aspx" TargetMode="External"/><Relationship Id="rId23" Type="http://schemas.openxmlformats.org/officeDocument/2006/relationships/image" Target="media/image8.png"/><Relationship Id="rId28" Type="http://schemas.openxmlformats.org/officeDocument/2006/relationships/image" Target="cid:image006.png@01CEC049.1A53D3D0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image" Target="cid:image003.png@01CEC049.1A53D3D0" TargetMode="External"/><Relationship Id="rId27" Type="http://schemas.openxmlformats.org/officeDocument/2006/relationships/image" Target="media/image10.png"/><Relationship Id="rId30" Type="http://schemas.openxmlformats.org/officeDocument/2006/relationships/image" Target="cid:image007.png@01CEC049.1A53D3D0" TargetMode="External"/><Relationship Id="rId35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etanjali.goswami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4e9db585-b4e9-4c8f-ae17-48ff344a9304">You need the RAM to do your exercises. If you have not yet requested the RAM - do it now.</Comment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9A85A641F73C43BC6D48BA9E88B9F7" ma:contentTypeVersion="2" ma:contentTypeDescription="Create a new document." ma:contentTypeScope="" ma:versionID="a21c66563a1300b843f39a782872f8fd">
  <xsd:schema xmlns:xsd="http://www.w3.org/2001/XMLSchema" xmlns:xs="http://www.w3.org/2001/XMLSchema" xmlns:p="http://schemas.microsoft.com/office/2006/metadata/properties" xmlns:ns2="4e9db585-b4e9-4c8f-ae17-48ff344a9304" targetNamespace="http://schemas.microsoft.com/office/2006/metadata/properties" ma:root="true" ma:fieldsID="9c849d17eeccd2a3c6196a8e0d4e2bd6" ns2:_="">
    <xsd:import namespace="4e9db585-b4e9-4c8f-ae17-48ff344a9304"/>
    <xsd:element name="properties">
      <xsd:complexType>
        <xsd:sequence>
          <xsd:element name="documentManagement">
            <xsd:complexType>
              <xsd:all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db585-b4e9-4c8f-ae17-48ff344a9304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FC9CE7E-0180-4A3E-8332-9F0375B47C05}"/>
</file>

<file path=customXml/itemProps2.xml><?xml version="1.0" encoding="utf-8"?>
<ds:datastoreItem xmlns:ds="http://schemas.openxmlformats.org/officeDocument/2006/customXml" ds:itemID="{5DE5E19D-F79C-4531-9CE2-E5D84814FC84}"/>
</file>

<file path=customXml/itemProps3.xml><?xml version="1.0" encoding="utf-8"?>
<ds:datastoreItem xmlns:ds="http://schemas.openxmlformats.org/officeDocument/2006/customXml" ds:itemID="{5428EE1A-A0C9-4788-9175-A0A7DC29F5DD}"/>
</file>

<file path=customXml/itemProps4.xml><?xml version="1.0" encoding="utf-8"?>
<ds:datastoreItem xmlns:ds="http://schemas.openxmlformats.org/officeDocument/2006/customXml" ds:itemID="{98A9B0FF-E566-46C1-80BA-3E22C786E66D}"/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0</TotalTime>
  <Pages>6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geetanjali. goswami</dc:creator>
  <cp:lastModifiedBy>Syeda Husna Kauser</cp:lastModifiedBy>
  <cp:revision>2</cp:revision>
  <cp:lastPrinted>2015-02-12T14:13:00Z</cp:lastPrinted>
  <dcterms:created xsi:type="dcterms:W3CDTF">2015-10-21T10:08:00Z</dcterms:created>
  <dcterms:modified xsi:type="dcterms:W3CDTF">2015-10-21T10:08:00Z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0x010100BD9A85A641F73C43BC6D48BA9E88B9F7</vt:lpwstr>
  </property>
</Properties>
</file>